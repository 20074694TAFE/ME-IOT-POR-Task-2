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6ABD512B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785E6222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57E797F4" w14:textId="5263D4A8" w:rsidR="0037165F" w:rsidRPr="0037165F" w:rsidRDefault="009620A4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Michael Edwards</w:t>
            </w:r>
          </w:p>
        </w:tc>
      </w:tr>
      <w:tr w:rsidR="0037165F" w:rsidRPr="007B3411" w14:paraId="55098EB5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7BDFBD2D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51697064" w14:textId="1784E979" w:rsidR="0037165F" w:rsidRPr="0037165F" w:rsidRDefault="009620A4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20074694</w:t>
            </w:r>
          </w:p>
        </w:tc>
      </w:tr>
      <w:tr w:rsidR="00F02B69" w:rsidRPr="00C17FB7" w14:paraId="019B298F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6AB4A28C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2ECCCB2C" w14:textId="77777777" w:rsidR="00F02B69" w:rsidRDefault="00F3730B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C17FB7" w14:paraId="7E58AF83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38960CDF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6F788A25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A2082C" w:rsidRPr="00C17FB7" w14:paraId="43073CC3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524162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0DA30BC5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</w:t>
            </w:r>
            <w:r w:rsidR="00620FE7">
              <w:rPr>
                <w:b/>
                <w:bCs w:val="0"/>
                <w:color w:val="D9272E"/>
                <w:sz w:val="24"/>
              </w:rPr>
              <w:t>2</w:t>
            </w:r>
          </w:p>
        </w:tc>
      </w:tr>
      <w:tr w:rsidR="00F02B69" w:rsidRPr="007B3411" w14:paraId="713A7CFF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07B2E786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7568BB9F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620FE7">
              <w:rPr>
                <w:b/>
                <w:i/>
                <w:iCs/>
                <w:color w:val="D9272E"/>
                <w:sz w:val="24"/>
              </w:rPr>
              <w:t>9</w:t>
            </w:r>
          </w:p>
          <w:p w14:paraId="4DF2A897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5880C97B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6BDA422A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2F292518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5FBE63A0" w14:textId="77777777" w:rsidR="0037165F" w:rsidRDefault="0037165F">
      <w:pPr>
        <w:spacing w:after="0" w:line="240" w:lineRule="auto"/>
      </w:pPr>
    </w:p>
    <w:p w14:paraId="2600D934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995ED6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5BD7DB08" w14:textId="77777777" w:rsidR="004277D5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318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01 Create a new pycharm project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3</w:t>
            </w:r>
            <w:r w:rsidR="004277D5">
              <w:rPr>
                <w:webHidden/>
              </w:rPr>
              <w:fldChar w:fldCharType="end"/>
            </w:r>
          </w:hyperlink>
        </w:p>
        <w:p w14:paraId="02FAB0F4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02 Create an ‘event’ class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4</w:t>
            </w:r>
            <w:r w:rsidR="004277D5">
              <w:rPr>
                <w:webHidden/>
              </w:rPr>
              <w:fldChar w:fldCharType="end"/>
            </w:r>
          </w:hyperlink>
        </w:p>
        <w:p w14:paraId="66633B75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03 Print human readable info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5</w:t>
            </w:r>
            <w:r w:rsidR="004277D5">
              <w:rPr>
                <w:webHidden/>
              </w:rPr>
              <w:fldChar w:fldCharType="end"/>
            </w:r>
          </w:hyperlink>
        </w:p>
        <w:p w14:paraId="07ECE7E7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4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04 SImple testing and inspection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_Toc79483184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6</w:t>
            </w:r>
            <w:r w:rsidR="004277D5">
              <w:rPr>
                <w:webHidden/>
              </w:rPr>
              <w:fldChar w:fldCharType="end"/>
            </w:r>
          </w:hyperlink>
        </w:p>
        <w:p w14:paraId="26893EB8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5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05 Events are, well,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_Toc79483185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7</w:t>
            </w:r>
            <w:r w:rsidR="004277D5">
              <w:rPr>
                <w:webHidden/>
              </w:rPr>
              <w:fldChar w:fldCharType="end"/>
            </w:r>
          </w:hyperlink>
        </w:p>
        <w:p w14:paraId="7A37DC5A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6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06 Analysis: Class Diagram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_Toc79483186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8</w:t>
            </w:r>
            <w:r w:rsidR="004277D5">
              <w:rPr>
                <w:webHidden/>
              </w:rPr>
              <w:fldChar w:fldCharType="end"/>
            </w:r>
          </w:hyperlink>
        </w:p>
        <w:p w14:paraId="4C0D5BC9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7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07 Analysis: adding events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_Toc79483187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9</w:t>
            </w:r>
            <w:r w:rsidR="004277D5">
              <w:rPr>
                <w:webHidden/>
              </w:rPr>
              <w:fldChar w:fldCharType="end"/>
            </w:r>
          </w:hyperlink>
        </w:p>
        <w:p w14:paraId="378707DC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8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08 Analysis: Sequence Diagram (success)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_Toc79483188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10</w:t>
            </w:r>
            <w:r w:rsidR="004277D5">
              <w:rPr>
                <w:webHidden/>
              </w:rPr>
              <w:fldChar w:fldCharType="end"/>
            </w:r>
          </w:hyperlink>
        </w:p>
        <w:p w14:paraId="52455498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89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09 Sequence Diagram (alternate scen.)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_Toc79483189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11</w:t>
            </w:r>
            <w:r w:rsidR="004277D5">
              <w:rPr>
                <w:webHidden/>
              </w:rPr>
              <w:fldChar w:fldCharType="end"/>
            </w:r>
          </w:hyperlink>
        </w:p>
        <w:p w14:paraId="48CB249C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0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10 Implement the method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_Toc79483190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12</w:t>
            </w:r>
            <w:r w:rsidR="004277D5">
              <w:rPr>
                <w:webHidden/>
              </w:rPr>
              <w:fldChar w:fldCharType="end"/>
            </w:r>
          </w:hyperlink>
        </w:p>
        <w:p w14:paraId="344842E6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1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11 Keep your project safe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_Toc79483191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13</w:t>
            </w:r>
            <w:r w:rsidR="004277D5">
              <w:rPr>
                <w:webHidden/>
              </w:rPr>
              <w:fldChar w:fldCharType="end"/>
            </w:r>
          </w:hyperlink>
        </w:p>
        <w:p w14:paraId="533B3D4E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2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A: Template Instructions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_Toc79483192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14</w:t>
            </w:r>
            <w:r w:rsidR="004277D5">
              <w:rPr>
                <w:webHidden/>
              </w:rPr>
              <w:fldChar w:fldCharType="end"/>
            </w:r>
          </w:hyperlink>
        </w:p>
        <w:p w14:paraId="22ABCBAE" w14:textId="77777777" w:rsidR="004277D5" w:rsidRDefault="00A310CC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483193" w:history="1">
            <w:r w:rsidR="004277D5" w:rsidRPr="00F74683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B: Before Submission</w:t>
            </w:r>
            <w:r w:rsidR="004277D5">
              <w:rPr>
                <w:webHidden/>
              </w:rPr>
              <w:tab/>
            </w:r>
            <w:r w:rsidR="004277D5">
              <w:rPr>
                <w:webHidden/>
              </w:rPr>
              <w:fldChar w:fldCharType="begin"/>
            </w:r>
            <w:r w:rsidR="004277D5">
              <w:rPr>
                <w:webHidden/>
              </w:rPr>
              <w:instrText xml:space="preserve"> PAGEREF _Toc79483193 \h </w:instrText>
            </w:r>
            <w:r w:rsidR="004277D5">
              <w:rPr>
                <w:webHidden/>
              </w:rPr>
            </w:r>
            <w:r w:rsidR="004277D5">
              <w:rPr>
                <w:webHidden/>
              </w:rPr>
              <w:fldChar w:fldCharType="separate"/>
            </w:r>
            <w:r w:rsidR="004277D5">
              <w:rPr>
                <w:webHidden/>
              </w:rPr>
              <w:t>15</w:t>
            </w:r>
            <w:r w:rsidR="004277D5">
              <w:rPr>
                <w:webHidden/>
              </w:rPr>
              <w:fldChar w:fldCharType="end"/>
            </w:r>
          </w:hyperlink>
        </w:p>
        <w:p w14:paraId="33B18CBB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3D70B674" w14:textId="77777777" w:rsidR="005C7CEE" w:rsidRDefault="005C7CEE" w:rsidP="005C7CEE"/>
    <w:p w14:paraId="281455C9" w14:textId="77777777" w:rsidR="005C7CEE" w:rsidRDefault="005C7CEE">
      <w:pPr>
        <w:spacing w:after="0" w:line="240" w:lineRule="auto"/>
      </w:pPr>
    </w:p>
    <w:p w14:paraId="2F2BCB19" w14:textId="77777777" w:rsidR="0027187B" w:rsidRPr="0027187B" w:rsidRDefault="00F02B69" w:rsidP="00D854BC">
      <w:pPr>
        <w:pStyle w:val="Heading1"/>
      </w:pPr>
      <w:bookmarkStart w:id="0" w:name="_Toc79483181"/>
      <w:r>
        <w:lastRenderedPageBreak/>
        <w:t xml:space="preserve">01 </w:t>
      </w:r>
      <w:r w:rsidR="00620FE7">
        <w:t>Create a new pycharm project</w:t>
      </w:r>
      <w:bookmarkEnd w:id="0"/>
    </w:p>
    <w:p w14:paraId="3E1B5812" w14:textId="77777777" w:rsidR="0027187B" w:rsidRDefault="00620FE7" w:rsidP="00537C41">
      <w:pPr>
        <w:pStyle w:val="Heading4"/>
      </w:pPr>
      <w:r>
        <w:t>Please upload the project as a zip-file (remove virtual environment before uploading to Blackboard).</w:t>
      </w:r>
    </w:p>
    <w:p w14:paraId="3A0E8A26" w14:textId="77777777" w:rsidR="0027187B" w:rsidRDefault="0027187B" w:rsidP="0027187B">
      <w:pPr>
        <w:spacing w:before="240"/>
      </w:pPr>
    </w:p>
    <w:p w14:paraId="5AD6A4F3" w14:textId="77777777" w:rsidR="00F02B69" w:rsidRDefault="00F02B69" w:rsidP="0027187B">
      <w:pPr>
        <w:spacing w:before="240"/>
      </w:pPr>
    </w:p>
    <w:p w14:paraId="7782F39D" w14:textId="77777777" w:rsidR="0027187B" w:rsidRPr="006E344B" w:rsidRDefault="0027187B" w:rsidP="0027187B">
      <w:pPr>
        <w:spacing w:before="240"/>
      </w:pPr>
    </w:p>
    <w:p w14:paraId="75C8B91B" w14:textId="77777777" w:rsidR="0027187B" w:rsidRPr="0027187B" w:rsidRDefault="00F02B69" w:rsidP="00D854BC">
      <w:pPr>
        <w:pStyle w:val="Heading1"/>
      </w:pPr>
      <w:bookmarkStart w:id="1" w:name="_Toc79483182"/>
      <w:r>
        <w:lastRenderedPageBreak/>
        <w:t xml:space="preserve">02 </w:t>
      </w:r>
      <w:r w:rsidR="00620FE7">
        <w:t>Create an ‘event’ class</w:t>
      </w:r>
      <w:bookmarkEnd w:id="1"/>
    </w:p>
    <w:p w14:paraId="30723061" w14:textId="77777777" w:rsidR="00B67A7E" w:rsidRDefault="00620FE7" w:rsidP="00B67A7E">
      <w:pPr>
        <w:pStyle w:val="Heading4"/>
      </w:pPr>
      <w:r>
        <w:t>No evidence required in this document.</w:t>
      </w:r>
    </w:p>
    <w:p w14:paraId="27B6BE8C" w14:textId="77777777" w:rsidR="00F02B69" w:rsidRDefault="00F02B69" w:rsidP="00D854BC">
      <w:pPr>
        <w:pStyle w:val="Heading1"/>
      </w:pPr>
      <w:bookmarkStart w:id="2" w:name="_Toc79483183"/>
      <w:r>
        <w:lastRenderedPageBreak/>
        <w:t xml:space="preserve">03 </w:t>
      </w:r>
      <w:r w:rsidR="00620FE7">
        <w:t>Print human readable info</w:t>
      </w:r>
      <w:bookmarkEnd w:id="2"/>
    </w:p>
    <w:p w14:paraId="28B8DB60" w14:textId="77777777" w:rsidR="004277D5" w:rsidRDefault="004277D5" w:rsidP="004277D5">
      <w:pPr>
        <w:pStyle w:val="Heading4"/>
      </w:pPr>
      <w:r>
        <w:t xml:space="preserve">Explain the choice you made for what to print as human readable info. </w:t>
      </w:r>
    </w:p>
    <w:p w14:paraId="56C4B589" w14:textId="314EC32C" w:rsidR="00F02B69" w:rsidRDefault="00E07D4C" w:rsidP="00F02B69">
      <w:r>
        <w:t>The __str__ outputs a string with variable names along with their values. The variables are separated by a ‘|’ character to help differentiate them. This simple output ensures there isn’t too much text to sift through to get needed information.</w:t>
      </w:r>
    </w:p>
    <w:p w14:paraId="5375236F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483184"/>
      <w:r>
        <w:lastRenderedPageBreak/>
        <w:t xml:space="preserve">04 </w:t>
      </w:r>
      <w:bookmarkEnd w:id="3"/>
      <w:bookmarkEnd w:id="4"/>
      <w:r w:rsidR="00620FE7">
        <w:t>SImple testing and inspection</w:t>
      </w:r>
      <w:bookmarkEnd w:id="5"/>
    </w:p>
    <w:p w14:paraId="4FDD2AEC" w14:textId="77777777" w:rsidR="00B67A7E" w:rsidRDefault="00620FE7" w:rsidP="00B67A7E">
      <w:pPr>
        <w:pStyle w:val="Heading4"/>
      </w:pPr>
      <w:r>
        <w:t>Provide a screenshot of the output of your script after it has run</w:t>
      </w:r>
    </w:p>
    <w:p w14:paraId="72C47227" w14:textId="77777777" w:rsidR="00F02B69" w:rsidRDefault="00F02B69" w:rsidP="00F02B69"/>
    <w:p w14:paraId="755C3AE0" w14:textId="35A246CD" w:rsidR="00F02B69" w:rsidRPr="006E344B" w:rsidRDefault="00E07D4C" w:rsidP="0027187B">
      <w:pPr>
        <w:spacing w:before="240"/>
      </w:pPr>
      <w:r>
        <w:rPr>
          <w:noProof/>
        </w:rPr>
        <w:drawing>
          <wp:inline distT="0" distB="0" distL="0" distR="0" wp14:anchorId="2D82FBD1" wp14:editId="1503567F">
            <wp:extent cx="638556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9530" w14:textId="77777777" w:rsidR="0027187B" w:rsidRDefault="00D854BC" w:rsidP="00D854BC">
      <w:pPr>
        <w:pStyle w:val="Heading1"/>
      </w:pPr>
      <w:bookmarkStart w:id="6" w:name="_Toc79483185"/>
      <w:r>
        <w:lastRenderedPageBreak/>
        <w:t xml:space="preserve">05 </w:t>
      </w:r>
      <w:r w:rsidR="00620FE7">
        <w:t>Events are, well, events</w:t>
      </w:r>
      <w:bookmarkEnd w:id="6"/>
    </w:p>
    <w:p w14:paraId="64A74F57" w14:textId="77777777" w:rsidR="0027187B" w:rsidRDefault="00620FE7" w:rsidP="00537C41">
      <w:pPr>
        <w:pStyle w:val="Heading4"/>
      </w:pPr>
      <w:r>
        <w:rPr>
          <w:bCs/>
        </w:rPr>
        <w:t>No evidence needed in this document.</w:t>
      </w:r>
    </w:p>
    <w:p w14:paraId="019BB505" w14:textId="77777777" w:rsidR="0027187B" w:rsidRDefault="0027187B" w:rsidP="0027187B">
      <w:pPr>
        <w:spacing w:before="240"/>
      </w:pPr>
    </w:p>
    <w:p w14:paraId="4D7C3052" w14:textId="77777777" w:rsidR="00D854BC" w:rsidRDefault="00D854BC" w:rsidP="0027187B">
      <w:pPr>
        <w:spacing w:before="240"/>
      </w:pPr>
    </w:p>
    <w:p w14:paraId="305699C6" w14:textId="77777777" w:rsidR="00537C41" w:rsidRPr="00421A1A" w:rsidRDefault="00537C41" w:rsidP="0027187B">
      <w:pPr>
        <w:spacing w:before="240"/>
      </w:pPr>
    </w:p>
    <w:p w14:paraId="05561A06" w14:textId="77777777" w:rsidR="00A6644D" w:rsidRDefault="00D854BC" w:rsidP="00D854BC">
      <w:pPr>
        <w:pStyle w:val="Heading1"/>
      </w:pPr>
      <w:bookmarkStart w:id="7" w:name="_Toc79483186"/>
      <w:r>
        <w:lastRenderedPageBreak/>
        <w:t xml:space="preserve">06 </w:t>
      </w:r>
      <w:r w:rsidR="00620FE7">
        <w:t>Analysis: Class Diagram</w:t>
      </w:r>
      <w:bookmarkEnd w:id="7"/>
    </w:p>
    <w:p w14:paraId="53310A88" w14:textId="77777777" w:rsidR="00620FE7" w:rsidRDefault="00620FE7" w:rsidP="00620FE7">
      <w:pPr>
        <w:pStyle w:val="Heading4"/>
      </w:pPr>
      <w:r>
        <w:rPr>
          <w:bCs/>
        </w:rPr>
        <w:t>Show the Class Diagram below.</w:t>
      </w:r>
    </w:p>
    <w:p w14:paraId="1B6DDFA5" w14:textId="74D5E3D8" w:rsidR="00D854BC" w:rsidRDefault="007A1863" w:rsidP="0027187B">
      <w:r>
        <w:rPr>
          <w:noProof/>
        </w:rPr>
        <w:drawing>
          <wp:inline distT="0" distB="0" distL="0" distR="0" wp14:anchorId="4C92D97E" wp14:editId="38AE92B6">
            <wp:extent cx="3848100" cy="5457825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76B" w14:textId="77777777" w:rsidR="00A6644D" w:rsidRDefault="002B4408" w:rsidP="00A6644D">
      <w:pPr>
        <w:pStyle w:val="Heading1"/>
      </w:pPr>
      <w:bookmarkStart w:id="8" w:name="_Toc79483187"/>
      <w:r>
        <w:lastRenderedPageBreak/>
        <w:t xml:space="preserve">07 </w:t>
      </w:r>
      <w:r w:rsidR="00620FE7">
        <w:t>Analysis: adding events</w:t>
      </w:r>
      <w:bookmarkEnd w:id="8"/>
    </w:p>
    <w:p w14:paraId="113D02D8" w14:textId="77777777" w:rsidR="007F7B5E" w:rsidRDefault="00620FE7" w:rsidP="00537C41">
      <w:pPr>
        <w:pStyle w:val="Heading4"/>
      </w:pPr>
      <w:r>
        <w:t xml:space="preserve">Show the updated Class Diagram below. </w:t>
      </w:r>
    </w:p>
    <w:p w14:paraId="6CA2CC51" w14:textId="4CE3D7FC" w:rsidR="00F241A9" w:rsidRDefault="007A1863" w:rsidP="00EF73C4">
      <w:r>
        <w:rPr>
          <w:noProof/>
        </w:rPr>
        <w:drawing>
          <wp:inline distT="0" distB="0" distL="0" distR="0" wp14:anchorId="5BE1CB6B" wp14:editId="00459ECB">
            <wp:extent cx="3743325" cy="56007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33F1" w14:textId="77777777" w:rsidR="002B4408" w:rsidRDefault="002B4408" w:rsidP="00EF73C4"/>
    <w:p w14:paraId="5D266969" w14:textId="77777777" w:rsidR="00EF73C4" w:rsidRDefault="00EF73C4" w:rsidP="00EF73C4"/>
    <w:p w14:paraId="25A6B837" w14:textId="77777777" w:rsidR="002B4408" w:rsidRDefault="002B4408" w:rsidP="002B4408">
      <w:pPr>
        <w:pStyle w:val="Heading1"/>
      </w:pPr>
      <w:bookmarkStart w:id="9" w:name="_Toc79483188"/>
      <w:r>
        <w:lastRenderedPageBreak/>
        <w:t xml:space="preserve">08 </w:t>
      </w:r>
      <w:r w:rsidR="00620FE7">
        <w:t>Analysis: Sequence Diagram (success)</w:t>
      </w:r>
      <w:bookmarkEnd w:id="9"/>
    </w:p>
    <w:p w14:paraId="07F5CC02" w14:textId="77777777" w:rsidR="00620FE7" w:rsidRDefault="00620FE7" w:rsidP="00620FE7">
      <w:pPr>
        <w:pStyle w:val="Heading4"/>
      </w:pPr>
      <w:r>
        <w:t xml:space="preserve">Show the </w:t>
      </w:r>
      <w:proofErr w:type="gramStart"/>
      <w:r>
        <w:t>Sequence  Diagram</w:t>
      </w:r>
      <w:proofErr w:type="gramEnd"/>
      <w:r>
        <w:t xml:space="preserve"> below. </w:t>
      </w:r>
    </w:p>
    <w:p w14:paraId="7BA01AC6" w14:textId="33DB9E9A" w:rsidR="002B4408" w:rsidRDefault="009620A4" w:rsidP="002B4408">
      <w:pPr>
        <w:rPr>
          <w:rStyle w:val="SubtleEmphasis"/>
        </w:rPr>
      </w:pPr>
      <w:r>
        <w:rPr>
          <w:noProof/>
        </w:rPr>
        <w:drawing>
          <wp:inline distT="0" distB="0" distL="0" distR="0" wp14:anchorId="0B605A75" wp14:editId="0A7AEC2F">
            <wp:extent cx="5848350" cy="317182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2B05" w14:textId="77777777" w:rsidR="002B4408" w:rsidRDefault="002B4408" w:rsidP="002B4408">
      <w:pPr>
        <w:pStyle w:val="Heading1"/>
      </w:pPr>
      <w:bookmarkStart w:id="10" w:name="_Toc79483189"/>
      <w:r>
        <w:lastRenderedPageBreak/>
        <w:t xml:space="preserve">09 </w:t>
      </w:r>
      <w:r w:rsidR="00620FE7">
        <w:t>Sequence Diagram (alternate scen.)</w:t>
      </w:r>
      <w:bookmarkEnd w:id="10"/>
    </w:p>
    <w:p w14:paraId="7AEF39DA" w14:textId="77777777" w:rsidR="00620FE7" w:rsidRDefault="00620FE7" w:rsidP="00620FE7">
      <w:pPr>
        <w:pStyle w:val="Heading4"/>
      </w:pPr>
      <w:r>
        <w:t xml:space="preserve">Show the updated Sequence Diagram(s) below. </w:t>
      </w:r>
    </w:p>
    <w:p w14:paraId="468B54A2" w14:textId="77777777" w:rsidR="002B4408" w:rsidRPr="002B4408" w:rsidRDefault="002B4408" w:rsidP="002B4408"/>
    <w:p w14:paraId="6A3AAF2E" w14:textId="05733161" w:rsidR="002B4408" w:rsidRPr="002B4408" w:rsidRDefault="009620A4" w:rsidP="002B4408">
      <w:r>
        <w:rPr>
          <w:noProof/>
        </w:rPr>
        <w:drawing>
          <wp:inline distT="0" distB="0" distL="0" distR="0" wp14:anchorId="2F39FDCD" wp14:editId="5ECA77B7">
            <wp:extent cx="5657850" cy="43053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59DD" w14:textId="77777777" w:rsidR="002B4408" w:rsidRPr="002B4408" w:rsidRDefault="002B4408" w:rsidP="002B4408"/>
    <w:p w14:paraId="2D07718A" w14:textId="77777777" w:rsidR="002B4408" w:rsidRDefault="002B4408" w:rsidP="002B4408"/>
    <w:p w14:paraId="119B9773" w14:textId="77777777" w:rsidR="002B4408" w:rsidRDefault="002B4408" w:rsidP="002B4408"/>
    <w:p w14:paraId="190DC1DD" w14:textId="77777777" w:rsidR="002B4408" w:rsidRDefault="002B4408" w:rsidP="002B4408"/>
    <w:p w14:paraId="3FD2FFC5" w14:textId="77777777" w:rsidR="002B4408" w:rsidRDefault="002B4408" w:rsidP="002B4408"/>
    <w:p w14:paraId="1CAB0328" w14:textId="77777777" w:rsidR="007F7B5E" w:rsidRDefault="002B4408" w:rsidP="002B4408">
      <w:pPr>
        <w:pStyle w:val="Heading1"/>
      </w:pPr>
      <w:bookmarkStart w:id="11" w:name="_Ref47275491"/>
      <w:bookmarkStart w:id="12" w:name="_Toc79483190"/>
      <w:r>
        <w:lastRenderedPageBreak/>
        <w:t xml:space="preserve">10 </w:t>
      </w:r>
      <w:bookmarkEnd w:id="11"/>
      <w:r w:rsidR="00620FE7">
        <w:t>Implement the method</w:t>
      </w:r>
      <w:bookmarkEnd w:id="12"/>
    </w:p>
    <w:p w14:paraId="67A4E028" w14:textId="77777777" w:rsidR="00620FE7" w:rsidRDefault="00620FE7" w:rsidP="00620FE7">
      <w:pPr>
        <w:pStyle w:val="Heading4"/>
      </w:pPr>
      <w:r>
        <w:t xml:space="preserve">No evidence required for this question in this document. </w:t>
      </w:r>
    </w:p>
    <w:p w14:paraId="3B385B70" w14:textId="77777777" w:rsidR="002B4408" w:rsidRDefault="002B4408" w:rsidP="0027187B"/>
    <w:p w14:paraId="7C18A9A8" w14:textId="77777777" w:rsidR="001B4D9B" w:rsidRDefault="001B4D9B" w:rsidP="001B4D9B">
      <w:pPr>
        <w:pStyle w:val="Heading1"/>
        <w:tabs>
          <w:tab w:val="left" w:pos="5103"/>
        </w:tabs>
      </w:pPr>
      <w:bookmarkStart w:id="13" w:name="_Toc79483191"/>
      <w:bookmarkStart w:id="14" w:name="_Ref47277094"/>
      <w:r>
        <w:lastRenderedPageBreak/>
        <w:t xml:space="preserve">11 </w:t>
      </w:r>
      <w:r w:rsidR="00620FE7">
        <w:t>Keep your project safe</w:t>
      </w:r>
      <w:bookmarkEnd w:id="13"/>
    </w:p>
    <w:p w14:paraId="5931874B" w14:textId="77777777" w:rsidR="00B67A7E" w:rsidRDefault="00620FE7" w:rsidP="00B67A7E">
      <w:pPr>
        <w:pStyle w:val="Heading4"/>
      </w:pPr>
      <w:r>
        <w:rPr>
          <w:bCs/>
        </w:rPr>
        <w:t>No evidence required for this question.</w:t>
      </w:r>
    </w:p>
    <w:p w14:paraId="5C202C6C" w14:textId="77777777" w:rsidR="00B67A7E" w:rsidRDefault="00B67A7E" w:rsidP="001B4D9B"/>
    <w:p w14:paraId="595525D1" w14:textId="77777777" w:rsidR="001B4D9B" w:rsidRPr="001B4D9B" w:rsidRDefault="001B4D9B" w:rsidP="001B4D9B"/>
    <w:p w14:paraId="3298A30F" w14:textId="77777777" w:rsidR="003D1403" w:rsidRDefault="003D1403" w:rsidP="003D1403">
      <w:pPr>
        <w:pStyle w:val="Heading1"/>
      </w:pPr>
      <w:bookmarkStart w:id="15" w:name="_Toc79483192"/>
      <w:r>
        <w:lastRenderedPageBreak/>
        <w:t xml:space="preserve">Appendix </w:t>
      </w:r>
      <w:r w:rsidR="00A06DDF">
        <w:t>A</w:t>
      </w:r>
      <w:r>
        <w:t>: Template Instructions</w:t>
      </w:r>
      <w:bookmarkEnd w:id="14"/>
      <w:bookmarkEnd w:id="15"/>
    </w:p>
    <w:p w14:paraId="24B45203" w14:textId="77777777" w:rsidR="003D1403" w:rsidRDefault="003D1403" w:rsidP="003D1403">
      <w:r>
        <w:t>Some basic instructions on using this template.</w:t>
      </w:r>
    </w:p>
    <w:p w14:paraId="34BB1595" w14:textId="77777777" w:rsidR="003D1403" w:rsidRDefault="003D1403" w:rsidP="003D1403">
      <w:r>
        <w:t>These instructions include:</w:t>
      </w:r>
    </w:p>
    <w:p w14:paraId="0837BC77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5D45D1B5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5A8AFA99" w14:textId="77777777" w:rsidR="003D1403" w:rsidRPr="003D1403" w:rsidRDefault="003508B4" w:rsidP="003508B4">
      <w:pPr>
        <w:pStyle w:val="Heading1"/>
      </w:pPr>
      <w:bookmarkStart w:id="16" w:name="_Toc79483193"/>
      <w:r>
        <w:lastRenderedPageBreak/>
        <w:t xml:space="preserve">Appendix B: </w:t>
      </w:r>
      <w:r w:rsidR="003D1403">
        <w:t>Before Submi</w:t>
      </w:r>
      <w:r>
        <w:t>ssion</w:t>
      </w:r>
      <w:bookmarkEnd w:id="16"/>
    </w:p>
    <w:p w14:paraId="20BCA45D" w14:textId="77777777" w:rsidR="003D1403" w:rsidRDefault="003D1403" w:rsidP="003D1403">
      <w:pPr>
        <w:spacing w:before="240"/>
      </w:pPr>
      <w:r>
        <w:t>Before you submit the assessment:</w:t>
      </w:r>
    </w:p>
    <w:p w14:paraId="7FFA4305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3EEA22B5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37425864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0745B79E" w14:textId="77777777" w:rsidR="003D1403" w:rsidRPr="006F0778" w:rsidRDefault="003508B4" w:rsidP="003D1403">
      <w:r>
        <w:t>Once all the above is completed then you are able to submit the work for assessment.</w:t>
      </w:r>
    </w:p>
    <w:p w14:paraId="18A1E039" w14:textId="77777777" w:rsidR="003D1403" w:rsidRPr="0027187B" w:rsidRDefault="003D1403" w:rsidP="0027187B"/>
    <w:sectPr w:rsidR="003D1403" w:rsidRPr="0027187B" w:rsidSect="00DB04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4F095" w14:textId="77777777" w:rsidR="00A310CC" w:rsidRDefault="00A310CC">
      <w:r>
        <w:separator/>
      </w:r>
    </w:p>
  </w:endnote>
  <w:endnote w:type="continuationSeparator" w:id="0">
    <w:p w14:paraId="71ACF352" w14:textId="77777777" w:rsidR="00A310CC" w:rsidRDefault="00A310CC">
      <w:r>
        <w:continuationSeparator/>
      </w:r>
    </w:p>
  </w:endnote>
  <w:endnote w:type="continuationNotice" w:id="1">
    <w:p w14:paraId="6F760885" w14:textId="77777777" w:rsidR="00A310CC" w:rsidRDefault="00A310C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MS Gothic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D49A" w14:textId="77777777" w:rsidR="00F9553F" w:rsidRDefault="00F95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2B4408" w:rsidRPr="007B3411" w14:paraId="56DE248D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43CB6B46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6DDF43AE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 w:rsidR="00E07D4C">
            <w:rPr>
              <w:rStyle w:val="SubtleEmphasis"/>
              <w:noProof/>
              <w:color w:val="D8262E"/>
              <w:sz w:val="16"/>
              <w:szCs w:val="16"/>
            </w:rPr>
            <w:t>Document2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29344F97" w14:textId="77777777" w:rsidR="002B4408" w:rsidRPr="007B3411" w:rsidRDefault="002B4408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2B4408" w:rsidRPr="007B3411" w14:paraId="06B39801" w14:textId="77777777" w:rsidTr="007B3411">
      <w:trPr>
        <w:cantSplit/>
        <w:jc w:val="center"/>
      </w:trPr>
      <w:tc>
        <w:tcPr>
          <w:tcW w:w="1704" w:type="dxa"/>
        </w:tcPr>
        <w:p w14:paraId="232D271E" w14:textId="77777777" w:rsidR="002B4408" w:rsidRPr="007B3411" w:rsidRDefault="002B4408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164260F9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E07D4C">
            <w:rPr>
              <w:rStyle w:val="SubtleEmphasis"/>
              <w:noProof/>
              <w:color w:val="D8262E"/>
              <w:sz w:val="16"/>
              <w:szCs w:val="16"/>
            </w:rPr>
            <w:t>2022-06-08 02:18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0B8EF758" w14:textId="77777777" w:rsidR="002B4408" w:rsidRPr="007B3411" w:rsidRDefault="002B4408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E07D4C">
            <w:rPr>
              <w:rStyle w:val="SubtleEmphasis"/>
              <w:noProof/>
              <w:color w:val="D8262E"/>
              <w:sz w:val="16"/>
              <w:szCs w:val="16"/>
            </w:rPr>
            <w:t>0000-00-00 00:00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2B4408" w:rsidRPr="007B3411" w14:paraId="5AF02E08" w14:textId="77777777" w:rsidTr="007B3411">
      <w:trPr>
        <w:cantSplit/>
        <w:jc w:val="center"/>
      </w:trPr>
      <w:tc>
        <w:tcPr>
          <w:tcW w:w="1704" w:type="dxa"/>
        </w:tcPr>
        <w:p w14:paraId="32DB1836" w14:textId="77777777" w:rsidR="002B4408" w:rsidRPr="007B3411" w:rsidRDefault="002B4408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1A3C8BCA" w14:textId="77777777" w:rsidR="002B4408" w:rsidRPr="007B3411" w:rsidRDefault="002B4408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1FCB7264" w14:textId="77777777" w:rsidR="002B4408" w:rsidRPr="007B3411" w:rsidRDefault="002B4408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4B22E297" w14:textId="77777777" w:rsidR="002B4408" w:rsidRPr="007B3411" w:rsidRDefault="002B4408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175" w14:textId="77777777" w:rsidR="00F9553F" w:rsidRDefault="00F95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CFCA9" w14:textId="77777777" w:rsidR="00A310CC" w:rsidRDefault="00A310CC">
      <w:r>
        <w:separator/>
      </w:r>
    </w:p>
  </w:footnote>
  <w:footnote w:type="continuationSeparator" w:id="0">
    <w:p w14:paraId="64D4DC01" w14:textId="77777777" w:rsidR="00A310CC" w:rsidRDefault="00A310CC">
      <w:r>
        <w:continuationSeparator/>
      </w:r>
    </w:p>
  </w:footnote>
  <w:footnote w:type="continuationNotice" w:id="1">
    <w:p w14:paraId="5573B4DE" w14:textId="77777777" w:rsidR="00A310CC" w:rsidRDefault="00A310C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4072" w14:textId="77777777" w:rsidR="00F9553F" w:rsidRDefault="00F955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2B4408" w14:paraId="5E8C7EC4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2E99D4FB" w14:textId="77777777" w:rsidR="002B4408" w:rsidRPr="00C00EBE" w:rsidRDefault="00A2082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 xml:space="preserve">Cluster </w:t>
          </w:r>
          <w:r w:rsidR="002B4408">
            <w:rPr>
              <w:sz w:val="40"/>
              <w:szCs w:val="52"/>
            </w:rPr>
            <w:t xml:space="preserve">IoT – Portfolio: </w:t>
          </w:r>
          <w:r>
            <w:rPr>
              <w:sz w:val="40"/>
              <w:szCs w:val="52"/>
            </w:rPr>
            <w:t>Task</w:t>
          </w:r>
          <w:r w:rsidR="002B4408">
            <w:rPr>
              <w:sz w:val="40"/>
              <w:szCs w:val="52"/>
            </w:rPr>
            <w:t xml:space="preserve"> 1</w:t>
          </w:r>
        </w:p>
      </w:tc>
    </w:tr>
    <w:tr w:rsidR="002B4408" w14:paraId="41E1FCDB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4EE82062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3A2F411E" w14:textId="77777777" w:rsidR="002B4408" w:rsidRDefault="002B4408" w:rsidP="0037165F">
          <w:pPr>
            <w:spacing w:line="240" w:lineRule="auto"/>
          </w:pPr>
          <w:r>
            <w:t>ICT40</w:t>
          </w:r>
          <w:r w:rsidR="000D159C">
            <w:t>120</w:t>
          </w:r>
          <w:r>
            <w:tab/>
            <w:t xml:space="preserve">Certificate IV in </w:t>
          </w:r>
          <w:r w:rsidR="000D159C">
            <w:t>Information Technology</w:t>
          </w:r>
        </w:p>
      </w:tc>
    </w:tr>
    <w:tr w:rsidR="002B4408" w14:paraId="177CE50E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15AE390D" w14:textId="77777777" w:rsidR="002B4408" w:rsidRDefault="002B4408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57CF52E1" w14:textId="77777777" w:rsidR="002B4408" w:rsidRDefault="000D159C" w:rsidP="00240DD1">
          <w:pPr>
            <w:spacing w:line="240" w:lineRule="auto"/>
            <w:ind w:left="1440" w:hanging="1440"/>
          </w:pPr>
          <w:r>
            <w:t>ICTPRG430</w:t>
          </w:r>
          <w:r w:rsidR="002B4408">
            <w:tab/>
          </w:r>
          <w:r>
            <w:t>Apply introductory object-oriented language skills</w:t>
          </w:r>
        </w:p>
        <w:p w14:paraId="47AB738E" w14:textId="77777777" w:rsidR="000D159C" w:rsidRDefault="000D159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2D6C1517" w14:textId="77777777" w:rsidR="002B4408" w:rsidRPr="0027187B" w:rsidRDefault="002B4408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D4360" w14:textId="77777777" w:rsidR="00F9553F" w:rsidRDefault="00F955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7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803674">
    <w:abstractNumId w:val="10"/>
  </w:num>
  <w:num w:numId="2" w16cid:durableId="239100864">
    <w:abstractNumId w:val="1"/>
  </w:num>
  <w:num w:numId="3" w16cid:durableId="76249755">
    <w:abstractNumId w:val="23"/>
  </w:num>
  <w:num w:numId="4" w16cid:durableId="293490737">
    <w:abstractNumId w:val="35"/>
  </w:num>
  <w:num w:numId="5" w16cid:durableId="1810585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1256671">
    <w:abstractNumId w:val="16"/>
  </w:num>
  <w:num w:numId="7" w16cid:durableId="2053381292">
    <w:abstractNumId w:val="21"/>
  </w:num>
  <w:num w:numId="8" w16cid:durableId="1850942162">
    <w:abstractNumId w:val="25"/>
  </w:num>
  <w:num w:numId="9" w16cid:durableId="414939060">
    <w:abstractNumId w:val="12"/>
  </w:num>
  <w:num w:numId="10" w16cid:durableId="1616788074">
    <w:abstractNumId w:val="5"/>
  </w:num>
  <w:num w:numId="11" w16cid:durableId="977953417">
    <w:abstractNumId w:val="18"/>
  </w:num>
  <w:num w:numId="12" w16cid:durableId="2089689562">
    <w:abstractNumId w:val="32"/>
  </w:num>
  <w:num w:numId="13" w16cid:durableId="744567181">
    <w:abstractNumId w:val="39"/>
  </w:num>
  <w:num w:numId="14" w16cid:durableId="1316839822">
    <w:abstractNumId w:val="2"/>
  </w:num>
  <w:num w:numId="15" w16cid:durableId="1736313548">
    <w:abstractNumId w:val="33"/>
  </w:num>
  <w:num w:numId="16" w16cid:durableId="69470038">
    <w:abstractNumId w:val="7"/>
  </w:num>
  <w:num w:numId="17" w16cid:durableId="869494667">
    <w:abstractNumId w:val="41"/>
  </w:num>
  <w:num w:numId="18" w16cid:durableId="1418281595">
    <w:abstractNumId w:val="22"/>
  </w:num>
  <w:num w:numId="19" w16cid:durableId="690911440">
    <w:abstractNumId w:val="34"/>
  </w:num>
  <w:num w:numId="20" w16cid:durableId="851262554">
    <w:abstractNumId w:val="40"/>
  </w:num>
  <w:num w:numId="21" w16cid:durableId="1517769956">
    <w:abstractNumId w:val="36"/>
  </w:num>
  <w:num w:numId="22" w16cid:durableId="78404365">
    <w:abstractNumId w:val="17"/>
  </w:num>
  <w:num w:numId="23" w16cid:durableId="278072815">
    <w:abstractNumId w:val="9"/>
  </w:num>
  <w:num w:numId="24" w16cid:durableId="1278945744">
    <w:abstractNumId w:val="3"/>
  </w:num>
  <w:num w:numId="25" w16cid:durableId="1798446474">
    <w:abstractNumId w:val="26"/>
  </w:num>
  <w:num w:numId="26" w16cid:durableId="1911426515">
    <w:abstractNumId w:val="8"/>
  </w:num>
  <w:num w:numId="27" w16cid:durableId="738790456">
    <w:abstractNumId w:val="24"/>
  </w:num>
  <w:num w:numId="28" w16cid:durableId="1085686732">
    <w:abstractNumId w:val="38"/>
  </w:num>
  <w:num w:numId="29" w16cid:durableId="1187718111">
    <w:abstractNumId w:val="15"/>
  </w:num>
  <w:num w:numId="30" w16cid:durableId="1982883559">
    <w:abstractNumId w:val="20"/>
  </w:num>
  <w:num w:numId="31" w16cid:durableId="2098673831">
    <w:abstractNumId w:val="0"/>
  </w:num>
  <w:num w:numId="32" w16cid:durableId="941571370">
    <w:abstractNumId w:val="31"/>
  </w:num>
  <w:num w:numId="33" w16cid:durableId="1022823417">
    <w:abstractNumId w:val="13"/>
  </w:num>
  <w:num w:numId="34" w16cid:durableId="458455270">
    <w:abstractNumId w:val="11"/>
  </w:num>
  <w:num w:numId="35" w16cid:durableId="1210532217">
    <w:abstractNumId w:val="27"/>
  </w:num>
  <w:num w:numId="36" w16cid:durableId="169373124">
    <w:abstractNumId w:val="6"/>
  </w:num>
  <w:num w:numId="37" w16cid:durableId="1160196971">
    <w:abstractNumId w:val="29"/>
  </w:num>
  <w:num w:numId="38" w16cid:durableId="226502478">
    <w:abstractNumId w:val="14"/>
  </w:num>
  <w:num w:numId="39" w16cid:durableId="1761369817">
    <w:abstractNumId w:val="4"/>
  </w:num>
  <w:num w:numId="40" w16cid:durableId="934704021">
    <w:abstractNumId w:val="19"/>
  </w:num>
  <w:num w:numId="41" w16cid:durableId="2136177335">
    <w:abstractNumId w:val="28"/>
  </w:num>
  <w:num w:numId="42" w16cid:durableId="2017341588">
    <w:abstractNumId w:val="30"/>
  </w:num>
  <w:num w:numId="43" w16cid:durableId="99287692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4C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90703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36B5"/>
    <w:rsid w:val="004277D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E69A0"/>
    <w:rsid w:val="004F0D14"/>
    <w:rsid w:val="004F680F"/>
    <w:rsid w:val="005006B6"/>
    <w:rsid w:val="005008A6"/>
    <w:rsid w:val="00505F01"/>
    <w:rsid w:val="005101E2"/>
    <w:rsid w:val="0051400F"/>
    <w:rsid w:val="005243DF"/>
    <w:rsid w:val="00537C41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63A5"/>
    <w:rsid w:val="00606B63"/>
    <w:rsid w:val="006118E0"/>
    <w:rsid w:val="00620FE7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1863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404D"/>
    <w:rsid w:val="008E7ECB"/>
    <w:rsid w:val="008F0E7E"/>
    <w:rsid w:val="00900209"/>
    <w:rsid w:val="00900F5E"/>
    <w:rsid w:val="009103F6"/>
    <w:rsid w:val="00925D4A"/>
    <w:rsid w:val="009439BF"/>
    <w:rsid w:val="00952F0B"/>
    <w:rsid w:val="00961C16"/>
    <w:rsid w:val="009620A4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06DDF"/>
    <w:rsid w:val="00A121EA"/>
    <w:rsid w:val="00A204B1"/>
    <w:rsid w:val="00A2082C"/>
    <w:rsid w:val="00A2720B"/>
    <w:rsid w:val="00A2789C"/>
    <w:rsid w:val="00A310C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451A5"/>
    <w:rsid w:val="00C53BA5"/>
    <w:rsid w:val="00C543C7"/>
    <w:rsid w:val="00C55E19"/>
    <w:rsid w:val="00C77922"/>
    <w:rsid w:val="00C96BC4"/>
    <w:rsid w:val="00CA31E5"/>
    <w:rsid w:val="00CB04CE"/>
    <w:rsid w:val="00CE224C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07D4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3730B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D8FDA0"/>
  <w15:docId w15:val="{07F8EC6D-59FB-4477-AD14-10914B941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aceshuttle\Downloads\AT2%20POR-Task-2%20Template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5.xml><?xml version="1.0" encoding="utf-8"?>
<ds:datastoreItem xmlns:ds="http://schemas.openxmlformats.org/officeDocument/2006/customXml" ds:itemID="{38F39C99-99BA-4CE5-97DC-5880FCE5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POR-Task-2 Template.dotx</Template>
  <TotalTime>11</TotalTime>
  <Pages>15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 </vt:lpstr>
    </vt:vector>
  </TitlesOfParts>
  <Manager>Manager VET Curriculum and Quality Assurance</Manager>
  <Company>North Metropolitan TAFE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ME</dc:creator>
  <cp:keywords/>
  <dc:description/>
  <cp:lastModifiedBy>ME</cp:lastModifiedBy>
  <cp:revision>1</cp:revision>
  <cp:lastPrinted>2020-05-25T12:59:00Z</cp:lastPrinted>
  <dcterms:created xsi:type="dcterms:W3CDTF">2022-06-07T18:18:00Z</dcterms:created>
  <dcterms:modified xsi:type="dcterms:W3CDTF">2022-06-07T18:39:00Z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